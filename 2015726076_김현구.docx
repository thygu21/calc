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8A0F4" w14:textId="77777777" w:rsidR="00771F16" w:rsidRPr="005136BC" w:rsidRDefault="00702048">
      <w:pPr>
        <w:pStyle w:val="a3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개요</w:t>
      </w:r>
    </w:p>
    <w:p w14:paraId="6A63854F" w14:textId="77777777" w:rsidR="00771F16" w:rsidRDefault="00702048" w:rsidP="00702048">
      <w:pPr>
        <w:pStyle w:val="1"/>
        <w:rPr>
          <w:rFonts w:ascii="맑은 고딕" w:eastAsia="맑은 고딕" w:hAnsi="맑은 고딕"/>
          <w:b w:val="0"/>
          <w:lang w:eastAsia="ko-KR"/>
        </w:rPr>
      </w:pPr>
      <w:r w:rsidRPr="00702048">
        <w:rPr>
          <w:rFonts w:ascii="맑은 고딕" w:eastAsia="맑은 고딕" w:hAnsi="맑은 고딕" w:hint="eastAsia"/>
          <w:b w:val="0"/>
          <w:lang w:eastAsia="ko-KR"/>
        </w:rPr>
        <w:t>구현 완성도 요약표</w:t>
      </w:r>
    </w:p>
    <w:p w14:paraId="06FE0B48" w14:textId="77777777" w:rsidR="0009439F" w:rsidRPr="0009439F" w:rsidRDefault="0009439F" w:rsidP="0009439F">
      <w:pPr>
        <w:rPr>
          <w:rFonts w:eastAsia="HY엽서L"/>
          <w:lang w:eastAsia="ko-KR"/>
        </w:rPr>
      </w:pPr>
    </w:p>
    <w:p w14:paraId="5B038BFE" w14:textId="77777777" w:rsidR="0009439F" w:rsidRPr="0009439F" w:rsidRDefault="0009439F" w:rsidP="0009439F">
      <w:pPr>
        <w:pStyle w:val="af9"/>
        <w:numPr>
          <w:ilvl w:val="0"/>
          <w:numId w:val="28"/>
        </w:numPr>
        <w:ind w:leftChars="0"/>
        <w:rPr>
          <w:rFonts w:ascii="맑은 고딕" w:eastAsia="맑은 고딕" w:hAnsi="맑은 고딕"/>
          <w:lang w:eastAsia="ko-KR"/>
        </w:rPr>
      </w:pPr>
      <w:r w:rsidRPr="0009439F">
        <w:rPr>
          <w:rFonts w:ascii="맑은 고딕" w:eastAsia="맑은 고딕" w:hAnsi="맑은 고딕" w:hint="eastAsia"/>
          <w:lang w:eastAsia="ko-KR"/>
        </w:rPr>
        <w:t>기능</w:t>
      </w:r>
      <w:r w:rsidR="00556631">
        <w:rPr>
          <w:rFonts w:ascii="맑은 고딕" w:eastAsia="맑은 고딕" w:hAnsi="맑은 고딕" w:hint="eastAsia"/>
          <w:lang w:eastAsia="ko-KR"/>
        </w:rPr>
        <w:t>적 요구조건</w:t>
      </w: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13"/>
        <w:gridCol w:w="5953"/>
        <w:gridCol w:w="1560"/>
      </w:tblGrid>
      <w:tr w:rsidR="0009439F" w:rsidRPr="0009439F" w14:paraId="395EB39A" w14:textId="77777777" w:rsidTr="009B1118">
        <w:trPr>
          <w:trHeight w:val="34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DAD8" w:themeFill="accent6" w:themeFillTint="66"/>
            <w:noWrap/>
            <w:vAlign w:val="center"/>
            <w:hideMark/>
          </w:tcPr>
          <w:p w14:paraId="321E6A03" w14:textId="77777777" w:rsidR="0009439F" w:rsidRPr="0009439F" w:rsidRDefault="0039589B" w:rsidP="0009439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구분</w:t>
            </w:r>
            <w:r w:rsidR="0009439F" w:rsidRPr="0009439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 xml:space="preserve">　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DAD8" w:themeFill="accent6" w:themeFillTint="66"/>
            <w:noWrap/>
            <w:vAlign w:val="center"/>
            <w:hideMark/>
          </w:tcPr>
          <w:p w14:paraId="53D5CDA7" w14:textId="77777777" w:rsidR="0009439F" w:rsidRPr="0009439F" w:rsidRDefault="0009439F" w:rsidP="0009439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09439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기능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DAD8" w:themeFill="accent6" w:themeFillTint="66"/>
            <w:noWrap/>
            <w:vAlign w:val="center"/>
            <w:hideMark/>
          </w:tcPr>
          <w:p w14:paraId="4C3F7455" w14:textId="77777777" w:rsidR="0009439F" w:rsidRPr="0009439F" w:rsidRDefault="0009439F" w:rsidP="0009439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09439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구현 여부</w:t>
            </w:r>
          </w:p>
        </w:tc>
      </w:tr>
      <w:tr w:rsidR="0009439F" w:rsidRPr="0009439F" w14:paraId="111AE654" w14:textId="77777777" w:rsidTr="0009439F">
        <w:trPr>
          <w:trHeight w:val="450"/>
        </w:trPr>
        <w:tc>
          <w:tcPr>
            <w:tcW w:w="14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CE2CE" w14:textId="77777777" w:rsidR="0009439F" w:rsidRPr="0009439F" w:rsidRDefault="0009439F" w:rsidP="0009439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09439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최소 기능적 조건</w:t>
            </w:r>
          </w:p>
        </w:tc>
        <w:tc>
          <w:tcPr>
            <w:tcW w:w="59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5B3BB" w14:textId="77777777" w:rsidR="0009439F" w:rsidRPr="0009439F" w:rsidRDefault="0009439F" w:rsidP="0009439F">
            <w:pPr>
              <w:spacing w:after="0" w:line="240" w:lineRule="auto"/>
              <w:rPr>
                <w:rFonts w:ascii="맑은 고딕" w:eastAsia="맑은 고딕" w:hAnsi="맑은 고딕" w:cs="굴림"/>
                <w:b/>
                <w:bCs/>
                <w:color w:val="000000"/>
                <w:sz w:val="28"/>
                <w:szCs w:val="28"/>
                <w:lang w:eastAsia="ko-KR"/>
              </w:rPr>
            </w:pPr>
            <w:r w:rsidRPr="0009439F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8"/>
                <w:szCs w:val="28"/>
                <w:lang w:eastAsia="ko-KR"/>
              </w:rPr>
              <w:t xml:space="preserve">1. 수식 입력 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CDDEF" w14:textId="77777777" w:rsidR="0009439F" w:rsidRPr="0009439F" w:rsidRDefault="0009439F" w:rsidP="0009439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09439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O</w:t>
            </w:r>
          </w:p>
        </w:tc>
      </w:tr>
      <w:tr w:rsidR="0009439F" w:rsidRPr="0009439F" w14:paraId="0DC8E2CF" w14:textId="77777777" w:rsidTr="0009439F">
        <w:trPr>
          <w:trHeight w:val="450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2E973" w14:textId="77777777" w:rsidR="0009439F" w:rsidRPr="0009439F" w:rsidRDefault="0009439F" w:rsidP="0009439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59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2BED1" w14:textId="77777777" w:rsidR="0009439F" w:rsidRPr="0009439F" w:rsidRDefault="0009439F" w:rsidP="0009439F">
            <w:pPr>
              <w:spacing w:after="0" w:line="240" w:lineRule="auto"/>
              <w:rPr>
                <w:rFonts w:ascii="맑은 고딕" w:eastAsia="맑은 고딕" w:hAnsi="맑은 고딕" w:cs="굴림"/>
                <w:b/>
                <w:bCs/>
                <w:color w:val="000000"/>
                <w:sz w:val="32"/>
                <w:szCs w:val="32"/>
                <w:lang w:eastAsia="ko-KR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F09D4" w14:textId="77777777" w:rsidR="0009439F" w:rsidRPr="0009439F" w:rsidRDefault="0009439F" w:rsidP="0009439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</w:tr>
      <w:tr w:rsidR="0009439F" w:rsidRPr="0009439F" w14:paraId="7071641C" w14:textId="77777777" w:rsidTr="0009439F">
        <w:trPr>
          <w:trHeight w:val="348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1DC0A" w14:textId="77777777" w:rsidR="0009439F" w:rsidRPr="0009439F" w:rsidRDefault="0009439F" w:rsidP="0009439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75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3585B" w14:textId="77777777" w:rsidR="0009439F" w:rsidRPr="0009439F" w:rsidRDefault="0009439F" w:rsidP="0009439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09439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1. 정수, 실수, 복소수의 표현과 그 기본 연산</w:t>
            </w:r>
          </w:p>
        </w:tc>
      </w:tr>
      <w:tr w:rsidR="0009439F" w:rsidRPr="0009439F" w14:paraId="428DA999" w14:textId="77777777" w:rsidTr="0009439F">
        <w:trPr>
          <w:trHeight w:val="348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A8A32" w14:textId="77777777" w:rsidR="0009439F" w:rsidRPr="0009439F" w:rsidRDefault="0009439F" w:rsidP="0009439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47C1B" w14:textId="77777777" w:rsidR="0009439F" w:rsidRPr="0009439F" w:rsidRDefault="0009439F" w:rsidP="0009439F">
            <w:pPr>
              <w:spacing w:after="0" w:line="240" w:lineRule="auto"/>
              <w:ind w:firstLineChars="100" w:firstLine="220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09439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산술연산 (+, -, *</w:t>
            </w:r>
            <w:proofErr w:type="gramStart"/>
            <w:r w:rsidRPr="0009439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, /</w:t>
            </w:r>
            <w:proofErr w:type="gramEnd"/>
            <w:r w:rsidRPr="0009439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 xml:space="preserve">, %, ^)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9C669" w14:textId="77777777" w:rsidR="0009439F" w:rsidRPr="0009439F" w:rsidRDefault="0009439F" w:rsidP="0009439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09439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O</w:t>
            </w:r>
          </w:p>
        </w:tc>
      </w:tr>
      <w:tr w:rsidR="0009439F" w:rsidRPr="0009439F" w14:paraId="02DDC6AC" w14:textId="77777777" w:rsidTr="0009439F">
        <w:trPr>
          <w:trHeight w:val="348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02B4C" w14:textId="77777777" w:rsidR="0009439F" w:rsidRPr="0009439F" w:rsidRDefault="0009439F" w:rsidP="0009439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9DED9" w14:textId="77777777" w:rsidR="0009439F" w:rsidRPr="0009439F" w:rsidRDefault="0009439F" w:rsidP="0009439F">
            <w:pPr>
              <w:spacing w:after="0" w:line="240" w:lineRule="auto"/>
              <w:ind w:firstLineChars="100" w:firstLine="220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09439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비교연산 (==</w:t>
            </w:r>
            <w:proofErr w:type="gramStart"/>
            <w:r w:rsidRPr="0009439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, !</w:t>
            </w:r>
            <w:proofErr w:type="gramEnd"/>
            <w:r w:rsidRPr="0009439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=, &gt;, &lt;, &gt;=, &lt;=)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6F550" w14:textId="77777777" w:rsidR="0009439F" w:rsidRPr="0009439F" w:rsidRDefault="0009439F" w:rsidP="0009439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09439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O</w:t>
            </w:r>
          </w:p>
        </w:tc>
      </w:tr>
      <w:tr w:rsidR="0009439F" w:rsidRPr="0009439F" w14:paraId="0603F37C" w14:textId="77777777" w:rsidTr="0009439F">
        <w:trPr>
          <w:trHeight w:val="348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B6857" w14:textId="77777777" w:rsidR="0009439F" w:rsidRPr="0009439F" w:rsidRDefault="0009439F" w:rsidP="0009439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75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E7965" w14:textId="77777777" w:rsidR="0009439F" w:rsidRPr="0009439F" w:rsidRDefault="0009439F" w:rsidP="0009439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09439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2. 벡터, 행렬의 표현과 그 기본연산</w:t>
            </w:r>
          </w:p>
        </w:tc>
      </w:tr>
      <w:tr w:rsidR="0009439F" w:rsidRPr="0009439F" w14:paraId="01101654" w14:textId="77777777" w:rsidTr="0009439F">
        <w:trPr>
          <w:trHeight w:val="348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07CB7" w14:textId="77777777" w:rsidR="0009439F" w:rsidRPr="0009439F" w:rsidRDefault="0009439F" w:rsidP="0009439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D59D1" w14:textId="77777777" w:rsidR="0009439F" w:rsidRPr="0009439F" w:rsidRDefault="0009439F" w:rsidP="0009439F">
            <w:pPr>
              <w:spacing w:after="0" w:line="240" w:lineRule="auto"/>
              <w:ind w:firstLineChars="100" w:firstLine="220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09439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벡터: 내적(n차원), 외적(3차원)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B5887" w14:textId="77777777" w:rsidR="0009439F" w:rsidRPr="0009439F" w:rsidRDefault="0009439F" w:rsidP="0009439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09439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O</w:t>
            </w:r>
          </w:p>
        </w:tc>
      </w:tr>
      <w:tr w:rsidR="0009439F" w:rsidRPr="0009439F" w14:paraId="75BF8DE9" w14:textId="77777777" w:rsidTr="0009439F">
        <w:trPr>
          <w:trHeight w:val="348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53B7A" w14:textId="77777777" w:rsidR="0009439F" w:rsidRPr="0009439F" w:rsidRDefault="0009439F" w:rsidP="0009439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7A28B" w14:textId="77777777" w:rsidR="0009439F" w:rsidRPr="0009439F" w:rsidRDefault="0009439F" w:rsidP="0009439F">
            <w:pPr>
              <w:spacing w:after="0" w:line="240" w:lineRule="auto"/>
              <w:ind w:firstLineChars="100" w:firstLine="220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09439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 xml:space="preserve">행렬: 곱셈, </w:t>
            </w:r>
            <w:proofErr w:type="spellStart"/>
            <w:r w:rsidRPr="0009439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역행렬</w:t>
            </w:r>
            <w:proofErr w:type="spellEnd"/>
            <w:r w:rsidRPr="0009439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(inverse), 행렬식(determinant)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39107" w14:textId="77777777" w:rsidR="0009439F" w:rsidRPr="0009439F" w:rsidRDefault="0009439F" w:rsidP="0009439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09439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O</w:t>
            </w:r>
          </w:p>
        </w:tc>
      </w:tr>
      <w:tr w:rsidR="0009439F" w:rsidRPr="0009439F" w14:paraId="6F15AD95" w14:textId="77777777" w:rsidTr="0009439F">
        <w:trPr>
          <w:trHeight w:val="348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411B7" w14:textId="77777777" w:rsidR="0009439F" w:rsidRPr="0009439F" w:rsidRDefault="0009439F" w:rsidP="0009439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75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86CE1" w14:textId="77777777" w:rsidR="0009439F" w:rsidRPr="0009439F" w:rsidRDefault="0009439F" w:rsidP="0009439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09439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 xml:space="preserve">3. 자주 사용되는 상수 및 함수 지원 </w:t>
            </w:r>
          </w:p>
        </w:tc>
      </w:tr>
      <w:tr w:rsidR="0009439F" w:rsidRPr="0009439F" w14:paraId="5356E001" w14:textId="77777777" w:rsidTr="0009439F">
        <w:trPr>
          <w:trHeight w:val="348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10FA9" w14:textId="77777777" w:rsidR="0009439F" w:rsidRPr="0009439F" w:rsidRDefault="0009439F" w:rsidP="0009439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29AD6" w14:textId="77777777" w:rsidR="0009439F" w:rsidRPr="0009439F" w:rsidRDefault="0009439F" w:rsidP="0009439F">
            <w:pPr>
              <w:spacing w:after="0" w:line="240" w:lineRule="auto"/>
              <w:ind w:firstLineChars="100" w:firstLine="220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09439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 xml:space="preserve">상수: pi, e, </w:t>
            </w:r>
            <w:proofErr w:type="spellStart"/>
            <w:r w:rsidRPr="0009439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i</w:t>
            </w:r>
            <w:proofErr w:type="spellEnd"/>
            <w:r w:rsidRPr="0009439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AF8C7" w14:textId="77777777" w:rsidR="0009439F" w:rsidRPr="0009439F" w:rsidRDefault="0009439F" w:rsidP="0009439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09439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O</w:t>
            </w:r>
          </w:p>
        </w:tc>
      </w:tr>
      <w:tr w:rsidR="0009439F" w:rsidRPr="0009439F" w14:paraId="7D5961EC" w14:textId="77777777" w:rsidTr="00556631">
        <w:trPr>
          <w:trHeight w:val="325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C6DFD" w14:textId="77777777" w:rsidR="0009439F" w:rsidRPr="0009439F" w:rsidRDefault="0009439F" w:rsidP="0009439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464C5" w14:textId="77777777" w:rsidR="0009439F" w:rsidRPr="0009439F" w:rsidRDefault="0009439F" w:rsidP="0009439F">
            <w:pPr>
              <w:spacing w:after="0" w:line="240" w:lineRule="auto"/>
              <w:ind w:firstLineChars="100" w:firstLine="220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09439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함수: sin, cos, tan, exp, log, sqrt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A9596" w14:textId="77777777" w:rsidR="0009439F" w:rsidRPr="0009439F" w:rsidRDefault="0009439F" w:rsidP="0009439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09439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O</w:t>
            </w:r>
          </w:p>
        </w:tc>
      </w:tr>
      <w:tr w:rsidR="0009439F" w:rsidRPr="0009439F" w14:paraId="0773A99E" w14:textId="77777777" w:rsidTr="00556631">
        <w:trPr>
          <w:trHeight w:val="359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E910B" w14:textId="77777777" w:rsidR="0009439F" w:rsidRPr="0009439F" w:rsidRDefault="0009439F" w:rsidP="0009439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75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F4C01" w14:textId="77777777" w:rsidR="0009439F" w:rsidRPr="0009439F" w:rsidRDefault="0009439F" w:rsidP="0009439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09439F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lang w:eastAsia="ko-KR"/>
              </w:rPr>
              <w:t xml:space="preserve">　</w:t>
            </w:r>
          </w:p>
        </w:tc>
      </w:tr>
      <w:tr w:rsidR="0009439F" w:rsidRPr="0009439F" w14:paraId="6324B859" w14:textId="77777777" w:rsidTr="0009439F">
        <w:trPr>
          <w:trHeight w:val="450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ED18F" w14:textId="77777777" w:rsidR="0009439F" w:rsidRPr="0009439F" w:rsidRDefault="0009439F" w:rsidP="0009439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59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A5FE0" w14:textId="77777777" w:rsidR="0009439F" w:rsidRPr="0009439F" w:rsidRDefault="0009439F" w:rsidP="0009439F">
            <w:pPr>
              <w:spacing w:after="0" w:line="240" w:lineRule="auto"/>
              <w:rPr>
                <w:rFonts w:ascii="맑은 고딕" w:eastAsia="맑은 고딕" w:hAnsi="맑은 고딕" w:cs="굴림"/>
                <w:b/>
                <w:bCs/>
                <w:color w:val="000000"/>
                <w:sz w:val="28"/>
                <w:szCs w:val="28"/>
                <w:lang w:eastAsia="ko-KR"/>
              </w:rPr>
            </w:pPr>
            <w:r w:rsidRPr="0009439F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8"/>
                <w:szCs w:val="28"/>
                <w:lang w:eastAsia="ko-KR"/>
              </w:rPr>
              <w:t xml:space="preserve">2. 결과 출력 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CD0D8" w14:textId="77777777" w:rsidR="0009439F" w:rsidRPr="0009439F" w:rsidRDefault="0009439F" w:rsidP="0009439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09439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O</w:t>
            </w:r>
          </w:p>
        </w:tc>
      </w:tr>
      <w:tr w:rsidR="0009439F" w:rsidRPr="0009439F" w14:paraId="73806E98" w14:textId="77777777" w:rsidTr="0009439F">
        <w:trPr>
          <w:trHeight w:val="450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10BEC" w14:textId="77777777" w:rsidR="0009439F" w:rsidRPr="0009439F" w:rsidRDefault="0009439F" w:rsidP="0009439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59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30B31" w14:textId="77777777" w:rsidR="0009439F" w:rsidRPr="0009439F" w:rsidRDefault="0009439F" w:rsidP="0009439F">
            <w:pPr>
              <w:spacing w:after="0" w:line="240" w:lineRule="auto"/>
              <w:rPr>
                <w:rFonts w:ascii="맑은 고딕" w:eastAsia="맑은 고딕" w:hAnsi="맑은 고딕" w:cs="굴림"/>
                <w:b/>
                <w:bCs/>
                <w:color w:val="000000"/>
                <w:sz w:val="32"/>
                <w:szCs w:val="32"/>
                <w:lang w:eastAsia="ko-KR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121F5" w14:textId="77777777" w:rsidR="0009439F" w:rsidRPr="0009439F" w:rsidRDefault="0009439F" w:rsidP="0009439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</w:tr>
      <w:tr w:rsidR="0009439F" w:rsidRPr="0009439F" w14:paraId="2EA19D10" w14:textId="77777777" w:rsidTr="0009439F">
        <w:trPr>
          <w:trHeight w:val="348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FBF12" w14:textId="77777777" w:rsidR="0009439F" w:rsidRPr="0009439F" w:rsidRDefault="0009439F" w:rsidP="0009439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1E722" w14:textId="77777777" w:rsidR="0009439F" w:rsidRPr="0009439F" w:rsidRDefault="0009439F" w:rsidP="0009439F">
            <w:pPr>
              <w:spacing w:after="0" w:line="240" w:lineRule="auto"/>
              <w:ind w:firstLineChars="100" w:firstLine="220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09439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 xml:space="preserve">올바른 입력 </w:t>
            </w:r>
            <w:r w:rsidRPr="0009439F">
              <w:rPr>
                <w:rFonts w:ascii="Segoe UI Symbol" w:eastAsia="맑은 고딕" w:hAnsi="Segoe UI Symbol" w:cs="굴림"/>
                <w:color w:val="000000"/>
                <w:lang w:eastAsia="ko-KR"/>
              </w:rPr>
              <w:t>➔</w:t>
            </w:r>
            <w:r w:rsidRPr="0009439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 xml:space="preserve"> 수식의 결과 값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CFC23" w14:textId="77777777" w:rsidR="0009439F" w:rsidRPr="0009439F" w:rsidRDefault="0009439F" w:rsidP="0009439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09439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O</w:t>
            </w:r>
          </w:p>
        </w:tc>
      </w:tr>
      <w:tr w:rsidR="0009439F" w:rsidRPr="0009439F" w14:paraId="4D6CA7BA" w14:textId="77777777" w:rsidTr="0009439F">
        <w:trPr>
          <w:trHeight w:val="348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33A32" w14:textId="77777777" w:rsidR="0009439F" w:rsidRPr="0009439F" w:rsidRDefault="0009439F" w:rsidP="0009439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C394D" w14:textId="77777777" w:rsidR="0009439F" w:rsidRPr="0009439F" w:rsidRDefault="0009439F" w:rsidP="0009439F">
            <w:pPr>
              <w:spacing w:after="0" w:line="240" w:lineRule="auto"/>
              <w:ind w:firstLineChars="100" w:firstLine="220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09439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 xml:space="preserve">잘못된 입력 </w:t>
            </w:r>
            <w:r w:rsidRPr="0009439F">
              <w:rPr>
                <w:rFonts w:ascii="MS Gothic" w:eastAsia="MS Gothic" w:hAnsi="MS Gothic" w:cs="MS Gothic" w:hint="eastAsia"/>
                <w:color w:val="000000"/>
                <w:lang w:eastAsia="ko-KR"/>
              </w:rPr>
              <w:t>➔</w:t>
            </w:r>
            <w:r w:rsidRPr="0009439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 xml:space="preserve"> 오류 메시지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F0E1A" w14:textId="77777777" w:rsidR="0009439F" w:rsidRPr="0009439F" w:rsidRDefault="0009439F" w:rsidP="0009439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09439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O</w:t>
            </w:r>
          </w:p>
        </w:tc>
      </w:tr>
      <w:tr w:rsidR="0009439F" w:rsidRPr="0009439F" w14:paraId="41DAF2BF" w14:textId="77777777" w:rsidTr="0009439F">
        <w:trPr>
          <w:trHeight w:val="348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B71D2" w14:textId="77777777" w:rsidR="0009439F" w:rsidRPr="0009439F" w:rsidRDefault="0009439F" w:rsidP="0009439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75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A6AAB" w14:textId="77777777" w:rsidR="0009439F" w:rsidRPr="0009439F" w:rsidRDefault="0009439F" w:rsidP="0009439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eastAsia="ko-KR"/>
              </w:rPr>
            </w:pPr>
            <w:r w:rsidRPr="0009439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 xml:space="preserve">　</w:t>
            </w:r>
          </w:p>
        </w:tc>
      </w:tr>
      <w:tr w:rsidR="0009439F" w:rsidRPr="0009439F" w14:paraId="59F48225" w14:textId="77777777" w:rsidTr="0009439F">
        <w:trPr>
          <w:trHeight w:val="450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F4DF3" w14:textId="77777777" w:rsidR="0009439F" w:rsidRPr="0009439F" w:rsidRDefault="0009439F" w:rsidP="0009439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59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E1E79" w14:textId="77777777" w:rsidR="0009439F" w:rsidRPr="0009439F" w:rsidRDefault="0009439F" w:rsidP="0009439F">
            <w:pPr>
              <w:spacing w:after="0" w:line="240" w:lineRule="auto"/>
              <w:rPr>
                <w:rFonts w:ascii="맑은 고딕" w:eastAsia="맑은 고딕" w:hAnsi="맑은 고딕" w:cs="굴림"/>
                <w:b/>
                <w:bCs/>
                <w:color w:val="000000"/>
                <w:sz w:val="28"/>
                <w:szCs w:val="28"/>
                <w:lang w:eastAsia="ko-KR"/>
              </w:rPr>
            </w:pPr>
            <w:r w:rsidRPr="0009439F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8"/>
                <w:szCs w:val="28"/>
                <w:lang w:eastAsia="ko-KR"/>
              </w:rPr>
              <w:t xml:space="preserve">3. 변수, 함수 정의 및 사용 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3CE77" w14:textId="77777777" w:rsidR="0009439F" w:rsidRPr="0009439F" w:rsidRDefault="0009439F" w:rsidP="0009439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09439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O</w:t>
            </w:r>
          </w:p>
        </w:tc>
      </w:tr>
      <w:tr w:rsidR="0009439F" w:rsidRPr="0009439F" w14:paraId="4B3E6100" w14:textId="77777777" w:rsidTr="0009439F">
        <w:trPr>
          <w:trHeight w:val="450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1BA42" w14:textId="77777777" w:rsidR="0009439F" w:rsidRPr="0009439F" w:rsidRDefault="0009439F" w:rsidP="0009439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59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33045" w14:textId="77777777" w:rsidR="0009439F" w:rsidRPr="0009439F" w:rsidRDefault="0009439F" w:rsidP="0009439F">
            <w:pPr>
              <w:spacing w:after="0" w:line="240" w:lineRule="auto"/>
              <w:rPr>
                <w:rFonts w:ascii="맑은 고딕" w:eastAsia="맑은 고딕" w:hAnsi="맑은 고딕" w:cs="굴림"/>
                <w:b/>
                <w:bCs/>
                <w:color w:val="000000"/>
                <w:sz w:val="32"/>
                <w:szCs w:val="32"/>
                <w:lang w:eastAsia="ko-KR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FAD0C" w14:textId="77777777" w:rsidR="0009439F" w:rsidRPr="0009439F" w:rsidRDefault="0009439F" w:rsidP="0009439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</w:tr>
      <w:tr w:rsidR="0009439F" w:rsidRPr="0009439F" w14:paraId="0C34A2A2" w14:textId="77777777" w:rsidTr="0009439F">
        <w:trPr>
          <w:trHeight w:val="348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C2D52" w14:textId="77777777" w:rsidR="0009439F" w:rsidRPr="0009439F" w:rsidRDefault="0009439F" w:rsidP="0009439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360FA" w14:textId="77777777" w:rsidR="0009439F" w:rsidRPr="0009439F" w:rsidRDefault="0009439F" w:rsidP="0009439F">
            <w:pPr>
              <w:spacing w:after="0" w:line="240" w:lineRule="auto"/>
              <w:ind w:firstLineChars="100" w:firstLine="220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09439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 xml:space="preserve">변수: 최소 3개 (예. x, y, z)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C4DE2" w14:textId="77777777" w:rsidR="0009439F" w:rsidRPr="0009439F" w:rsidRDefault="0009439F" w:rsidP="0009439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09439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O</w:t>
            </w:r>
          </w:p>
        </w:tc>
      </w:tr>
      <w:tr w:rsidR="0009439F" w:rsidRPr="0009439F" w14:paraId="07290AFA" w14:textId="77777777" w:rsidTr="0009439F">
        <w:trPr>
          <w:trHeight w:val="348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FD7EC" w14:textId="77777777" w:rsidR="0009439F" w:rsidRPr="0009439F" w:rsidRDefault="0009439F" w:rsidP="0009439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B65FB" w14:textId="77777777" w:rsidR="0009439F" w:rsidRPr="0009439F" w:rsidRDefault="0009439F" w:rsidP="0009439F">
            <w:pPr>
              <w:spacing w:after="0" w:line="240" w:lineRule="auto"/>
              <w:ind w:firstLineChars="100" w:firstLine="220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09439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함수: 최소 2개 (예. f, g)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42194" w14:textId="77777777" w:rsidR="0009439F" w:rsidRPr="0009439F" w:rsidRDefault="0009439F" w:rsidP="0009439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09439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O</w:t>
            </w:r>
          </w:p>
        </w:tc>
      </w:tr>
    </w:tbl>
    <w:p w14:paraId="4C96D4FD" w14:textId="77777777" w:rsidR="00556631" w:rsidRDefault="00556631" w:rsidP="000A0F9B">
      <w:pPr>
        <w:rPr>
          <w:rFonts w:ascii="맑은 고딕" w:eastAsia="맑은 고딕" w:hAnsi="맑은 고딕"/>
          <w:lang w:eastAsia="ko-KR"/>
        </w:rPr>
      </w:pPr>
    </w:p>
    <w:p w14:paraId="5175C247" w14:textId="77777777" w:rsidR="00556631" w:rsidRDefault="00556631" w:rsidP="00556631">
      <w:pPr>
        <w:rPr>
          <w:lang w:eastAsia="ko-KR"/>
        </w:rPr>
      </w:pPr>
      <w:r>
        <w:rPr>
          <w:lang w:eastAsia="ko-KR"/>
        </w:rPr>
        <w:br w:type="page"/>
      </w:r>
    </w:p>
    <w:p w14:paraId="2DAB0BDD" w14:textId="77777777" w:rsidR="000A0F9B" w:rsidRDefault="00556631" w:rsidP="00556631">
      <w:pPr>
        <w:pStyle w:val="af9"/>
        <w:numPr>
          <w:ilvl w:val="0"/>
          <w:numId w:val="28"/>
        </w:numPr>
        <w:ind w:leftChars="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lastRenderedPageBreak/>
        <w:t>인터페이스 요구조건</w:t>
      </w:r>
    </w:p>
    <w:tbl>
      <w:tblPr>
        <w:tblW w:w="895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98"/>
        <w:gridCol w:w="1958"/>
        <w:gridCol w:w="4421"/>
        <w:gridCol w:w="1276"/>
      </w:tblGrid>
      <w:tr w:rsidR="00EE5E49" w:rsidRPr="00EE5E49" w14:paraId="0074BECD" w14:textId="77777777" w:rsidTr="00375674">
        <w:trPr>
          <w:trHeight w:val="348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DAD8" w:themeFill="accent6" w:themeFillTint="66"/>
            <w:noWrap/>
            <w:vAlign w:val="center"/>
            <w:hideMark/>
          </w:tcPr>
          <w:p w14:paraId="15F2F09C" w14:textId="77777777" w:rsidR="00EE5E49" w:rsidRPr="00EE5E49" w:rsidRDefault="0039589B" w:rsidP="00EE5E49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구분</w:t>
            </w:r>
            <w:r w:rsidR="00EE5E49" w:rsidRPr="00EE5E49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 xml:space="preserve">　</w:t>
            </w: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DAD8" w:themeFill="accent6" w:themeFillTint="66"/>
            <w:noWrap/>
            <w:vAlign w:val="center"/>
            <w:hideMark/>
          </w:tcPr>
          <w:p w14:paraId="2405438D" w14:textId="77777777" w:rsidR="00EE5E49" w:rsidRPr="00EE5E49" w:rsidRDefault="00EE5E49" w:rsidP="00EE5E49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EE5E49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기능</w:t>
            </w:r>
          </w:p>
        </w:tc>
        <w:tc>
          <w:tcPr>
            <w:tcW w:w="4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DAD8" w:themeFill="accent6" w:themeFillTint="66"/>
            <w:noWrap/>
            <w:vAlign w:val="center"/>
            <w:hideMark/>
          </w:tcPr>
          <w:p w14:paraId="78FD3882" w14:textId="77777777" w:rsidR="00EE5E49" w:rsidRPr="00EE5E49" w:rsidRDefault="00EE5E49" w:rsidP="00EE5E49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EE5E49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구현 방법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DAD8" w:themeFill="accent6" w:themeFillTint="66"/>
            <w:noWrap/>
            <w:vAlign w:val="center"/>
            <w:hideMark/>
          </w:tcPr>
          <w:p w14:paraId="256DCD96" w14:textId="77777777" w:rsidR="00EE5E49" w:rsidRPr="00EE5E49" w:rsidRDefault="00EE5E49" w:rsidP="00EE5E49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EE5E49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구현 여부</w:t>
            </w:r>
          </w:p>
        </w:tc>
      </w:tr>
      <w:tr w:rsidR="00EE5E49" w:rsidRPr="00EE5E49" w14:paraId="449E69C3" w14:textId="77777777" w:rsidTr="00375674">
        <w:trPr>
          <w:trHeight w:val="450"/>
        </w:trPr>
        <w:tc>
          <w:tcPr>
            <w:tcW w:w="12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860A5" w14:textId="77777777" w:rsidR="009B1118" w:rsidRDefault="00EE5E49" w:rsidP="00EE5E49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EE5E49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 xml:space="preserve">기본 </w:t>
            </w:r>
          </w:p>
          <w:p w14:paraId="373046D3" w14:textId="77777777" w:rsidR="00EE5E49" w:rsidRPr="00EE5E49" w:rsidRDefault="00EE5E49" w:rsidP="00EE5E49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EE5E49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 xml:space="preserve">인터페이스 </w:t>
            </w:r>
          </w:p>
        </w:tc>
        <w:tc>
          <w:tcPr>
            <w:tcW w:w="19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9EA6D" w14:textId="77777777" w:rsidR="00EE5E49" w:rsidRPr="00EE5E49" w:rsidRDefault="00EE5E49" w:rsidP="00EE5E49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EE5E49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팝업 메뉴</w:t>
            </w:r>
          </w:p>
        </w:tc>
        <w:tc>
          <w:tcPr>
            <w:tcW w:w="44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F7BD9" w14:textId="3DCEF339" w:rsidR="00EE5E49" w:rsidRDefault="009B1118" w:rsidP="00375674">
            <w:pPr>
              <w:spacing w:after="0" w:line="240" w:lineRule="auto"/>
              <w:ind w:firstLine="216"/>
              <w:rPr>
                <w:rFonts w:ascii="맑은 고딕" w:eastAsia="맑은 고딕" w:hAnsi="맑은 고딕" w:cs="굴림"/>
                <w:bCs/>
                <w:color w:val="000000"/>
                <w:lang w:eastAsia="ko-KR"/>
              </w:rPr>
            </w:pPr>
            <w:r>
              <w:rPr>
                <w:rFonts w:ascii="맑은 고딕" w:eastAsia="맑은 고딕" w:hAnsi="맑은 고딕" w:cs="굴림" w:hint="eastAsia"/>
                <w:bCs/>
                <w:color w:val="000000"/>
                <w:lang w:eastAsia="ko-KR"/>
              </w:rPr>
              <w:t>행렬,</w:t>
            </w:r>
            <w:r>
              <w:rPr>
                <w:rFonts w:ascii="맑은 고딕" w:eastAsia="맑은 고딕" w:hAnsi="맑은 고딕" w:cs="굴림"/>
                <w:bCs/>
                <w:color w:val="000000"/>
                <w:lang w:eastAsia="ko-KR"/>
              </w:rPr>
              <w:t xml:space="preserve"> </w:t>
            </w:r>
            <w:r w:rsidR="00774933">
              <w:rPr>
                <w:rFonts w:ascii="맑은 고딕" w:eastAsia="맑은 고딕" w:hAnsi="맑은 고딕" w:cs="굴림" w:hint="eastAsia"/>
                <w:bCs/>
                <w:color w:val="000000"/>
                <w:lang w:eastAsia="ko-KR"/>
              </w:rPr>
              <w:t xml:space="preserve">벡터에 </w:t>
            </w:r>
            <w:r w:rsidR="00ED3F23">
              <w:rPr>
                <w:rFonts w:ascii="맑은 고딕" w:eastAsia="맑은 고딕" w:hAnsi="맑은 고딕" w:cs="굴림" w:hint="eastAsia"/>
                <w:bCs/>
                <w:color w:val="000000"/>
                <w:lang w:eastAsia="ko-KR"/>
              </w:rPr>
              <w:t>관함 함수와</w:t>
            </w:r>
          </w:p>
          <w:p w14:paraId="340D4B29" w14:textId="43F975E5" w:rsidR="00ED3F23" w:rsidRDefault="00ED3F23" w:rsidP="00375674">
            <w:pPr>
              <w:spacing w:after="0" w:line="240" w:lineRule="auto"/>
              <w:ind w:firstLine="216"/>
              <w:rPr>
                <w:rFonts w:ascii="맑은 고딕" w:eastAsia="맑은 고딕" w:hAnsi="맑은 고딕" w:cs="굴림"/>
                <w:bCs/>
                <w:color w:val="000000"/>
                <w:lang w:eastAsia="ko-KR"/>
              </w:rPr>
            </w:pPr>
            <w:r>
              <w:rPr>
                <w:rFonts w:ascii="맑은 고딕" w:eastAsia="맑은 고딕" w:hAnsi="맑은 고딕" w:cs="굴림" w:hint="eastAsia"/>
                <w:bCs/>
                <w:color w:val="000000"/>
                <w:lang w:eastAsia="ko-KR"/>
              </w:rPr>
              <w:t>사용자 정의 함수,</w:t>
            </w:r>
            <w:r>
              <w:rPr>
                <w:rFonts w:ascii="맑은 고딕" w:eastAsia="맑은 고딕" w:hAnsi="맑은 고딕" w:cs="굴림"/>
                <w:bCs/>
                <w:color w:val="00000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Cs/>
                <w:color w:val="000000"/>
                <w:lang w:eastAsia="ko-KR"/>
              </w:rPr>
              <w:t>변수에 대해</w:t>
            </w:r>
          </w:p>
          <w:p w14:paraId="47432A9E" w14:textId="16B87E2C" w:rsidR="00ED3F23" w:rsidRPr="00EE5E49" w:rsidRDefault="00ED3F23" w:rsidP="00375674">
            <w:pPr>
              <w:spacing w:after="0" w:line="240" w:lineRule="auto"/>
              <w:ind w:firstLine="216"/>
              <w:rPr>
                <w:rFonts w:ascii="맑은 고딕" w:eastAsia="맑은 고딕" w:hAnsi="맑은 고딕" w:cs="굴림" w:hint="eastAsia"/>
                <w:bCs/>
                <w:color w:val="000000"/>
                <w:lang w:eastAsia="ko-KR"/>
              </w:rPr>
            </w:pPr>
            <w:r>
              <w:rPr>
                <w:rFonts w:ascii="맑은 고딕" w:eastAsia="맑은 고딕" w:hAnsi="맑은 고딕" w:cs="굴림" w:hint="eastAsia"/>
                <w:bCs/>
                <w:color w:val="000000"/>
                <w:lang w:eastAsia="ko-KR"/>
              </w:rPr>
              <w:t>팝업 메뉴로 그룹화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6D320" w14:textId="77777777" w:rsidR="00EE5E49" w:rsidRPr="00EE5E49" w:rsidRDefault="00EE5E49" w:rsidP="00EE5E49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EE5E49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O</w:t>
            </w:r>
          </w:p>
        </w:tc>
      </w:tr>
      <w:tr w:rsidR="00EE5E49" w:rsidRPr="00EE5E49" w14:paraId="75640253" w14:textId="77777777" w:rsidTr="00375674">
        <w:trPr>
          <w:trHeight w:val="450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C307D" w14:textId="77777777" w:rsidR="00EE5E49" w:rsidRPr="00EE5E49" w:rsidRDefault="00EE5E49" w:rsidP="00EE5E49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19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CEC4C" w14:textId="77777777" w:rsidR="00EE5E49" w:rsidRPr="00EE5E49" w:rsidRDefault="00EE5E49" w:rsidP="00EE5E49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44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204FC" w14:textId="77777777" w:rsidR="00EE5E49" w:rsidRPr="00EE5E49" w:rsidRDefault="00EE5E49" w:rsidP="00375674">
            <w:pPr>
              <w:spacing w:after="0" w:line="240" w:lineRule="auto"/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62E88" w14:textId="77777777" w:rsidR="00EE5E49" w:rsidRPr="00EE5E49" w:rsidRDefault="00EE5E49" w:rsidP="00EE5E49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</w:tr>
      <w:tr w:rsidR="00EE5E49" w:rsidRPr="00EE5E49" w14:paraId="6CDF4E91" w14:textId="77777777" w:rsidTr="00375674">
        <w:trPr>
          <w:trHeight w:val="450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A3226" w14:textId="77777777" w:rsidR="00EE5E49" w:rsidRPr="00EE5E49" w:rsidRDefault="00EE5E49" w:rsidP="00EE5E49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19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2A95B" w14:textId="77777777" w:rsidR="00EE5E49" w:rsidRPr="00EE5E49" w:rsidRDefault="00EE5E49" w:rsidP="00EE5E49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44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7E1D2" w14:textId="77777777" w:rsidR="00EE5E49" w:rsidRPr="00EE5E49" w:rsidRDefault="00EE5E49" w:rsidP="00375674">
            <w:pPr>
              <w:spacing w:after="0" w:line="240" w:lineRule="auto"/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F265B" w14:textId="77777777" w:rsidR="00EE5E49" w:rsidRPr="00EE5E49" w:rsidRDefault="00EE5E49" w:rsidP="00EE5E49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</w:tr>
      <w:tr w:rsidR="00EE5E49" w:rsidRPr="00EE5E49" w14:paraId="5048528D" w14:textId="77777777" w:rsidTr="00375674">
        <w:trPr>
          <w:trHeight w:val="450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604E4" w14:textId="77777777" w:rsidR="00EE5E49" w:rsidRPr="00EE5E49" w:rsidRDefault="00EE5E49" w:rsidP="00EE5E49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19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66E2E" w14:textId="77777777" w:rsidR="00EE5E49" w:rsidRPr="00EE5E49" w:rsidRDefault="00EE5E49" w:rsidP="00EE5E49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EE5E49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백 스페이스</w:t>
            </w:r>
          </w:p>
        </w:tc>
        <w:tc>
          <w:tcPr>
            <w:tcW w:w="44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D9BE7" w14:textId="05E1D6C8" w:rsidR="00EE5E49" w:rsidRPr="00EE5E49" w:rsidRDefault="00375674" w:rsidP="00375674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숫자,</w:t>
            </w:r>
            <w:r>
              <w:rPr>
                <w:rFonts w:ascii="맑은 고딕" w:eastAsia="맑은 고딕" w:hAnsi="맑은 고딕" w:cs="굴림"/>
                <w:color w:val="00000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 xml:space="preserve">연산자 등 하나의 문자로 된 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것 뿐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 xml:space="preserve"> 아니라 함수처럼 여러 문자로 되어있을 경우 그 함수 전체를 지움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2A171" w14:textId="77777777" w:rsidR="00EE5E49" w:rsidRPr="00EE5E49" w:rsidRDefault="00EE5E49" w:rsidP="00EE5E49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EE5E49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O</w:t>
            </w:r>
          </w:p>
        </w:tc>
      </w:tr>
      <w:tr w:rsidR="00EE5E49" w:rsidRPr="00EE5E49" w14:paraId="75CB8061" w14:textId="77777777" w:rsidTr="00375674">
        <w:trPr>
          <w:trHeight w:val="450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3D7A6" w14:textId="77777777" w:rsidR="00EE5E49" w:rsidRPr="00EE5E49" w:rsidRDefault="00EE5E49" w:rsidP="00EE5E49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19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4A86A" w14:textId="77777777" w:rsidR="00EE5E49" w:rsidRPr="00EE5E49" w:rsidRDefault="00EE5E49" w:rsidP="00EE5E49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44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DAB52" w14:textId="77777777" w:rsidR="00EE5E49" w:rsidRPr="00EE5E49" w:rsidRDefault="00EE5E49" w:rsidP="00375674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252B4" w14:textId="77777777" w:rsidR="00EE5E49" w:rsidRPr="00EE5E49" w:rsidRDefault="00EE5E49" w:rsidP="00EE5E49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</w:tr>
      <w:tr w:rsidR="00EE5E49" w:rsidRPr="00EE5E49" w14:paraId="6CEF89D9" w14:textId="77777777" w:rsidTr="00375674">
        <w:trPr>
          <w:trHeight w:val="450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903E6" w14:textId="77777777" w:rsidR="00EE5E49" w:rsidRPr="00EE5E49" w:rsidRDefault="00EE5E49" w:rsidP="00EE5E49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19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74F5E" w14:textId="77777777" w:rsidR="00EE5E49" w:rsidRPr="00EE5E49" w:rsidRDefault="00EE5E49" w:rsidP="00EE5E49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44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CA790" w14:textId="77777777" w:rsidR="00EE5E49" w:rsidRPr="00EE5E49" w:rsidRDefault="00EE5E49" w:rsidP="00375674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4EDB1" w14:textId="77777777" w:rsidR="00EE5E49" w:rsidRPr="00EE5E49" w:rsidRDefault="00EE5E49" w:rsidP="00EE5E49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</w:tr>
      <w:tr w:rsidR="00EE5E49" w:rsidRPr="00EE5E49" w14:paraId="301FD269" w14:textId="77777777" w:rsidTr="00375674">
        <w:trPr>
          <w:trHeight w:val="450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82F10" w14:textId="77777777" w:rsidR="00EE5E49" w:rsidRPr="00EE5E49" w:rsidRDefault="00EE5E49" w:rsidP="00EE5E49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19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23B93" w14:textId="77777777" w:rsidR="00EE5E49" w:rsidRPr="00EE5E49" w:rsidRDefault="00EE5E49" w:rsidP="00EE5E49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EE5E49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도움말</w:t>
            </w:r>
          </w:p>
        </w:tc>
        <w:tc>
          <w:tcPr>
            <w:tcW w:w="44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44A2C" w14:textId="77D628BB" w:rsidR="00EE5E49" w:rsidRPr="00EE5E49" w:rsidRDefault="00375674" w:rsidP="00375674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?</w:t>
            </w:r>
            <w:r>
              <w:rPr>
                <w:rFonts w:ascii="맑은 고딕" w:eastAsia="맑은 고딕" w:hAnsi="맑은 고딕" w:cs="굴림"/>
                <w:color w:val="00000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모양의 녹색 버튼을 누를 경우 팝업을 이용해서 전체적인 도움말을 출력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E56AC" w14:textId="77777777" w:rsidR="00EE5E49" w:rsidRPr="00EE5E49" w:rsidRDefault="00EE5E49" w:rsidP="00EE5E49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EE5E49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O</w:t>
            </w:r>
          </w:p>
        </w:tc>
      </w:tr>
      <w:tr w:rsidR="00EE5E49" w:rsidRPr="00EE5E49" w14:paraId="0A082DB9" w14:textId="77777777" w:rsidTr="00375674">
        <w:trPr>
          <w:trHeight w:val="450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7DC63" w14:textId="77777777" w:rsidR="00EE5E49" w:rsidRPr="00EE5E49" w:rsidRDefault="00EE5E49" w:rsidP="00EE5E49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19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E9E6E" w14:textId="77777777" w:rsidR="00EE5E49" w:rsidRPr="00EE5E49" w:rsidRDefault="00EE5E49" w:rsidP="00EE5E49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44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09AFB" w14:textId="77777777" w:rsidR="00EE5E49" w:rsidRPr="00EE5E49" w:rsidRDefault="00EE5E49" w:rsidP="00375674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671CA" w14:textId="77777777" w:rsidR="00EE5E49" w:rsidRPr="00EE5E49" w:rsidRDefault="00EE5E49" w:rsidP="00EE5E49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</w:tr>
      <w:tr w:rsidR="00EE5E49" w:rsidRPr="00EE5E49" w14:paraId="456B45AA" w14:textId="77777777" w:rsidTr="00375674">
        <w:trPr>
          <w:trHeight w:val="450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ED5CA" w14:textId="77777777" w:rsidR="00EE5E49" w:rsidRPr="00EE5E49" w:rsidRDefault="00EE5E49" w:rsidP="00EE5E49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19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CA070" w14:textId="77777777" w:rsidR="00EE5E49" w:rsidRPr="00EE5E49" w:rsidRDefault="00EE5E49" w:rsidP="00EE5E49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44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3E4D8" w14:textId="77777777" w:rsidR="00EE5E49" w:rsidRPr="00EE5E49" w:rsidRDefault="00EE5E49" w:rsidP="00375674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F0B90" w14:textId="77777777" w:rsidR="00EE5E49" w:rsidRPr="00EE5E49" w:rsidRDefault="00EE5E49" w:rsidP="00EE5E49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</w:tr>
      <w:tr w:rsidR="00EE5E49" w:rsidRPr="00EE5E49" w14:paraId="258BCFA8" w14:textId="77777777" w:rsidTr="00375674">
        <w:trPr>
          <w:trHeight w:val="450"/>
        </w:trPr>
        <w:tc>
          <w:tcPr>
            <w:tcW w:w="12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C66FF" w14:textId="77777777" w:rsidR="009B1118" w:rsidRDefault="00EE5E49" w:rsidP="00EE5E49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EE5E49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 xml:space="preserve">고급 </w:t>
            </w:r>
          </w:p>
          <w:p w14:paraId="56E80F1D" w14:textId="77777777" w:rsidR="00EE5E49" w:rsidRPr="00EE5E49" w:rsidRDefault="00EE5E49" w:rsidP="00EE5E49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EE5E49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인터페이스</w:t>
            </w:r>
          </w:p>
        </w:tc>
        <w:tc>
          <w:tcPr>
            <w:tcW w:w="19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8BA82" w14:textId="77777777" w:rsidR="00EE5E49" w:rsidRPr="00EE5E49" w:rsidRDefault="00EE5E49" w:rsidP="00EE5E49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EE5E49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 xml:space="preserve">벡터, 행렬 </w:t>
            </w:r>
            <w:r w:rsidRPr="00EE5E49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br/>
              <w:t>입력 간소화</w:t>
            </w:r>
          </w:p>
        </w:tc>
        <w:tc>
          <w:tcPr>
            <w:tcW w:w="44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5792F" w14:textId="6DE58DE9" w:rsidR="00375674" w:rsidRDefault="00375674" w:rsidP="00375674">
            <w:pPr>
              <w:spacing w:after="0" w:line="240" w:lineRule="auto"/>
              <w:ind w:firstLine="216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벡터함수나 행렬에 관한 함수,</w:t>
            </w:r>
            <w:r>
              <w:rPr>
                <w:rFonts w:ascii="맑은 고딕" w:eastAsia="맑은 고딕" w:hAnsi="맑은 고딕" w:cs="굴림"/>
                <w:color w:val="00000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 xml:space="preserve">혹은 </w:t>
            </w:r>
            <w:r>
              <w:rPr>
                <w:rFonts w:ascii="맑은 고딕" w:eastAsia="맑은 고딕" w:hAnsi="맑은 고딕" w:cs="굴림"/>
                <w:color w:val="000000"/>
                <w:lang w:eastAsia="ko-KR"/>
              </w:rPr>
              <w:t>default</w:t>
            </w:r>
            <w:r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버튼으로 행렬 괄호쌍을 사용자가 버튼으로 원하는 크기로 조절 후,</w:t>
            </w:r>
          </w:p>
          <w:p w14:paraId="4137C114" w14:textId="388BAFD6" w:rsidR="00EE5E49" w:rsidRPr="00EE5E49" w:rsidRDefault="00375674" w:rsidP="00375674">
            <w:pPr>
              <w:spacing w:after="0" w:line="240" w:lineRule="auto"/>
              <w:ind w:firstLine="216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결과창에 출력 가능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6EA6B" w14:textId="77777777" w:rsidR="00EE5E49" w:rsidRPr="00EE5E49" w:rsidRDefault="00EE5E49" w:rsidP="00EE5E49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EE5E49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O</w:t>
            </w:r>
          </w:p>
        </w:tc>
      </w:tr>
      <w:tr w:rsidR="00EE5E49" w:rsidRPr="00EE5E49" w14:paraId="0D48E8CA" w14:textId="77777777" w:rsidTr="00375674">
        <w:trPr>
          <w:trHeight w:val="450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A3020" w14:textId="77777777" w:rsidR="00EE5E49" w:rsidRPr="00EE5E49" w:rsidRDefault="00EE5E49" w:rsidP="00EE5E49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19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5427F" w14:textId="77777777" w:rsidR="00EE5E49" w:rsidRPr="00EE5E49" w:rsidRDefault="00EE5E49" w:rsidP="00EE5E49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44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4DA2D" w14:textId="77777777" w:rsidR="00EE5E49" w:rsidRPr="00EE5E49" w:rsidRDefault="00EE5E49" w:rsidP="00EE5E49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2DA98" w14:textId="77777777" w:rsidR="00EE5E49" w:rsidRPr="00EE5E49" w:rsidRDefault="00EE5E49" w:rsidP="00EE5E49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</w:tr>
      <w:tr w:rsidR="00EE5E49" w:rsidRPr="00EE5E49" w14:paraId="6BD028C2" w14:textId="77777777" w:rsidTr="00375674">
        <w:trPr>
          <w:trHeight w:val="450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7529E" w14:textId="77777777" w:rsidR="00EE5E49" w:rsidRPr="00EE5E49" w:rsidRDefault="00EE5E49" w:rsidP="00EE5E49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19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94AF2" w14:textId="77777777" w:rsidR="00EE5E49" w:rsidRPr="00EE5E49" w:rsidRDefault="00EE5E49" w:rsidP="00EE5E49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44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CEDB2" w14:textId="77777777" w:rsidR="00EE5E49" w:rsidRPr="00EE5E49" w:rsidRDefault="00EE5E49" w:rsidP="00EE5E49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79FF5" w14:textId="77777777" w:rsidR="00EE5E49" w:rsidRPr="00EE5E49" w:rsidRDefault="00EE5E49" w:rsidP="00EE5E49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</w:tr>
      <w:tr w:rsidR="00EE5E49" w:rsidRPr="00EE5E49" w14:paraId="65383CF9" w14:textId="77777777" w:rsidTr="00375674">
        <w:trPr>
          <w:trHeight w:val="450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88181" w14:textId="77777777" w:rsidR="00EE5E49" w:rsidRPr="00EE5E49" w:rsidRDefault="00EE5E49" w:rsidP="00EE5E49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19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D0269" w14:textId="77777777" w:rsidR="00EE5E49" w:rsidRPr="00EE5E49" w:rsidRDefault="00EE5E49" w:rsidP="00EE5E49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44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25A1A" w14:textId="77777777" w:rsidR="00EE5E49" w:rsidRPr="00EE5E49" w:rsidRDefault="00EE5E49" w:rsidP="00EE5E49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756C3" w14:textId="77777777" w:rsidR="00EE5E49" w:rsidRPr="00EE5E49" w:rsidRDefault="00EE5E49" w:rsidP="00EE5E49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</w:tr>
      <w:tr w:rsidR="00EE5E49" w:rsidRPr="00EE5E49" w14:paraId="10F3B1B3" w14:textId="77777777" w:rsidTr="00375674">
        <w:trPr>
          <w:trHeight w:val="450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7F6E5" w14:textId="77777777" w:rsidR="00EE5E49" w:rsidRPr="00EE5E49" w:rsidRDefault="00EE5E49" w:rsidP="00EE5E49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19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7923F" w14:textId="77777777" w:rsidR="00EE5E49" w:rsidRPr="00EE5E49" w:rsidRDefault="00EE5E49" w:rsidP="00EE5E49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EE5E49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복사, 붙여넣기</w:t>
            </w:r>
          </w:p>
        </w:tc>
        <w:tc>
          <w:tcPr>
            <w:tcW w:w="44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259AD" w14:textId="4CE3CAF6" w:rsidR="00EE5E49" w:rsidRPr="00EE5E49" w:rsidRDefault="00EE5E49" w:rsidP="00375674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EE5E49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 xml:space="preserve">　</w:t>
            </w:r>
            <w:r w:rsidR="00375674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드래그 후 copy을 누르면 드래그 한 부분이,</w:t>
            </w:r>
            <w:r w:rsidR="00375674">
              <w:rPr>
                <w:rFonts w:ascii="맑은 고딕" w:eastAsia="맑은 고딕" w:hAnsi="맑은 고딕" w:cs="굴림"/>
                <w:color w:val="000000"/>
                <w:lang w:eastAsia="ko-KR"/>
              </w:rPr>
              <w:t xml:space="preserve"> </w:t>
            </w:r>
            <w:r w:rsidR="00375674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드래그 하지 않은 상태에서 누르면 문자열 전체가 복사되어 붙여넣기 가능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6ECB5" w14:textId="77777777" w:rsidR="00EE5E49" w:rsidRPr="00EE5E49" w:rsidRDefault="00EE5E49" w:rsidP="00EE5E49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EE5E49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O</w:t>
            </w:r>
          </w:p>
        </w:tc>
      </w:tr>
      <w:tr w:rsidR="00EE5E49" w:rsidRPr="00EE5E49" w14:paraId="4727857B" w14:textId="77777777" w:rsidTr="00375674">
        <w:trPr>
          <w:trHeight w:val="450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4E09D" w14:textId="77777777" w:rsidR="00EE5E49" w:rsidRPr="00EE5E49" w:rsidRDefault="00EE5E49" w:rsidP="00EE5E49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19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9D6E8" w14:textId="77777777" w:rsidR="00EE5E49" w:rsidRPr="00EE5E49" w:rsidRDefault="00EE5E49" w:rsidP="00EE5E49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44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63D1A" w14:textId="77777777" w:rsidR="00EE5E49" w:rsidRPr="00EE5E49" w:rsidRDefault="00EE5E49" w:rsidP="00375674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2D879" w14:textId="77777777" w:rsidR="00EE5E49" w:rsidRPr="00EE5E49" w:rsidRDefault="00EE5E49" w:rsidP="00EE5E49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</w:tr>
      <w:tr w:rsidR="00EE5E49" w:rsidRPr="00EE5E49" w14:paraId="7B7A7E26" w14:textId="77777777" w:rsidTr="00375674">
        <w:trPr>
          <w:trHeight w:val="450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88C56" w14:textId="77777777" w:rsidR="00EE5E49" w:rsidRPr="00EE5E49" w:rsidRDefault="00EE5E49" w:rsidP="00EE5E49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19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C921D" w14:textId="77777777" w:rsidR="00EE5E49" w:rsidRPr="00EE5E49" w:rsidRDefault="00EE5E49" w:rsidP="00EE5E49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44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E3855" w14:textId="77777777" w:rsidR="00EE5E49" w:rsidRPr="00EE5E49" w:rsidRDefault="00EE5E49" w:rsidP="00375674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3C788" w14:textId="77777777" w:rsidR="00EE5E49" w:rsidRPr="00EE5E49" w:rsidRDefault="00EE5E49" w:rsidP="00EE5E49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</w:tr>
      <w:tr w:rsidR="00EE5E49" w:rsidRPr="00EE5E49" w14:paraId="61A6E7D6" w14:textId="77777777" w:rsidTr="00375674">
        <w:trPr>
          <w:trHeight w:val="450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67E87" w14:textId="77777777" w:rsidR="00EE5E49" w:rsidRPr="00EE5E49" w:rsidRDefault="00EE5E49" w:rsidP="00EE5E49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19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0CB4D" w14:textId="77777777" w:rsidR="00EE5E49" w:rsidRPr="00EE5E49" w:rsidRDefault="00EE5E49" w:rsidP="00EE5E49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EE5E49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히스토리</w:t>
            </w:r>
          </w:p>
        </w:tc>
        <w:tc>
          <w:tcPr>
            <w:tcW w:w="44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3FCAD" w14:textId="466C853B" w:rsidR="00EE5E49" w:rsidRPr="00EE5E49" w:rsidRDefault="00EE5E49" w:rsidP="00375674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EE5E49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 xml:space="preserve">　</w:t>
            </w:r>
            <w:r w:rsidR="00375674">
              <w:rPr>
                <w:rFonts w:ascii="맑은 고딕" w:eastAsia="맑은 고딕" w:hAnsi="맑은 고딕" w:cs="굴림"/>
                <w:color w:val="000000"/>
                <w:lang w:eastAsia="ko-KR"/>
              </w:rPr>
              <w:t>S</w:t>
            </w:r>
            <w:r w:rsidR="00375674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elect태그에 기록되는 과거의 계산 식들을 더블 클릭으로 다시 사용가능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13910" w14:textId="77777777" w:rsidR="00EE5E49" w:rsidRPr="00EE5E49" w:rsidRDefault="00EE5E49" w:rsidP="00EE5E49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EE5E49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O</w:t>
            </w:r>
          </w:p>
        </w:tc>
      </w:tr>
      <w:tr w:rsidR="00EE5E49" w:rsidRPr="00EE5E49" w14:paraId="34CA669C" w14:textId="77777777" w:rsidTr="00375674">
        <w:trPr>
          <w:trHeight w:val="450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8F274" w14:textId="77777777" w:rsidR="00EE5E49" w:rsidRPr="00EE5E49" w:rsidRDefault="00EE5E49" w:rsidP="00EE5E49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19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A33B1" w14:textId="77777777" w:rsidR="00EE5E49" w:rsidRPr="00EE5E49" w:rsidRDefault="00EE5E49" w:rsidP="00EE5E49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44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DE830" w14:textId="77777777" w:rsidR="00EE5E49" w:rsidRPr="00EE5E49" w:rsidRDefault="00EE5E49" w:rsidP="00EE5E49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15FF1" w14:textId="77777777" w:rsidR="00EE5E49" w:rsidRPr="00EE5E49" w:rsidRDefault="00EE5E49" w:rsidP="00EE5E49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</w:tr>
      <w:tr w:rsidR="00EE5E49" w:rsidRPr="00EE5E49" w14:paraId="5933B448" w14:textId="77777777" w:rsidTr="00375674">
        <w:trPr>
          <w:trHeight w:val="450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F4224" w14:textId="77777777" w:rsidR="00EE5E49" w:rsidRPr="00EE5E49" w:rsidRDefault="00EE5E49" w:rsidP="00EE5E49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19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94641" w14:textId="77777777" w:rsidR="00EE5E49" w:rsidRPr="00EE5E49" w:rsidRDefault="00EE5E49" w:rsidP="00EE5E49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44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90A06" w14:textId="77777777" w:rsidR="00EE5E49" w:rsidRPr="00EE5E49" w:rsidRDefault="00EE5E49" w:rsidP="00EE5E49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25CED" w14:textId="77777777" w:rsidR="00EE5E49" w:rsidRPr="00EE5E49" w:rsidRDefault="00EE5E49" w:rsidP="00EE5E49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</w:p>
        </w:tc>
      </w:tr>
    </w:tbl>
    <w:p w14:paraId="711EE4E1" w14:textId="77777777" w:rsidR="00375674" w:rsidRDefault="00375674" w:rsidP="00375674">
      <w:pPr>
        <w:pStyle w:val="af9"/>
        <w:ind w:leftChars="0" w:left="760"/>
        <w:rPr>
          <w:rFonts w:ascii="맑은 고딕" w:eastAsia="맑은 고딕" w:hAnsi="맑은 고딕" w:hint="eastAsia"/>
          <w:lang w:eastAsia="ko-KR"/>
        </w:rPr>
      </w:pPr>
    </w:p>
    <w:p w14:paraId="2F98133C" w14:textId="3B14B4F7" w:rsidR="00EE5E49" w:rsidRDefault="00375674" w:rsidP="00375674">
      <w:pPr>
        <w:pStyle w:val="af9"/>
        <w:numPr>
          <w:ilvl w:val="0"/>
          <w:numId w:val="28"/>
        </w:numPr>
        <w:ind w:leftChars="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오픈소스 라이브러리 의존성 요약</w:t>
      </w:r>
    </w:p>
    <w:p w14:paraId="246F29AB" w14:textId="0AA443DF" w:rsidR="00375674" w:rsidRDefault="00375674" w:rsidP="00375674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 xml:space="preserve">부트스트랩 프레임 워크 사용 </w:t>
      </w:r>
      <w:r>
        <w:rPr>
          <w:rFonts w:ascii="맑은 고딕" w:eastAsia="맑은 고딕" w:hAnsi="맑은 고딕"/>
          <w:lang w:eastAsia="ko-KR"/>
        </w:rPr>
        <w:t xml:space="preserve">– </w:t>
      </w:r>
      <w:r>
        <w:rPr>
          <w:rFonts w:ascii="맑은 고딕" w:eastAsia="맑은 고딕" w:hAnsi="맑은 고딕" w:hint="eastAsia"/>
          <w:lang w:eastAsia="ko-KR"/>
        </w:rPr>
        <w:t>CSS,</w:t>
      </w:r>
      <w:r>
        <w:rPr>
          <w:rFonts w:ascii="맑은 고딕" w:eastAsia="맑은 고딕" w:hAnsi="맑은 고딕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JS</w:t>
      </w:r>
    </w:p>
    <w:p w14:paraId="39153BD8" w14:textId="02DFEADC" w:rsidR="00375674" w:rsidRDefault="00375674" w:rsidP="00375674">
      <w:pPr>
        <w:rPr>
          <w:rFonts w:ascii="맑은 고딕" w:eastAsia="맑은 고딕" w:hAnsi="맑은 고딕"/>
          <w:lang w:eastAsia="ko-KR"/>
        </w:rPr>
      </w:pPr>
      <w:proofErr w:type="spellStart"/>
      <w:r>
        <w:rPr>
          <w:rFonts w:ascii="맑은 고딕" w:eastAsia="맑은 고딕" w:hAnsi="맑은 고딕"/>
          <w:lang w:eastAsia="ko-KR"/>
        </w:rPr>
        <w:t>J</w:t>
      </w:r>
      <w:r>
        <w:rPr>
          <w:rFonts w:ascii="맑은 고딕" w:eastAsia="맑은 고딕" w:hAnsi="맑은 고딕" w:hint="eastAsia"/>
          <w:lang w:eastAsia="ko-KR"/>
        </w:rPr>
        <w:t>query</w:t>
      </w:r>
      <w:proofErr w:type="spellEnd"/>
      <w:r>
        <w:rPr>
          <w:rFonts w:ascii="맑은 고딕" w:eastAsia="맑은 고딕" w:hAnsi="맑은 고딕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 xml:space="preserve">사용 </w:t>
      </w:r>
      <w:r>
        <w:rPr>
          <w:rFonts w:ascii="맑은 고딕" w:eastAsia="맑은 고딕" w:hAnsi="맑은 고딕"/>
          <w:lang w:eastAsia="ko-KR"/>
        </w:rPr>
        <w:t xml:space="preserve">– </w:t>
      </w:r>
      <w:r>
        <w:rPr>
          <w:rFonts w:ascii="맑은 고딕" w:eastAsia="맑은 고딕" w:hAnsi="맑은 고딕" w:hint="eastAsia"/>
          <w:lang w:eastAsia="ko-KR"/>
        </w:rPr>
        <w:t>JS</w:t>
      </w:r>
    </w:p>
    <w:p w14:paraId="2E04F0CD" w14:textId="2DC25CD7" w:rsidR="00375674" w:rsidRDefault="00375674" w:rsidP="00375674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t>M</w:t>
      </w:r>
      <w:r>
        <w:rPr>
          <w:rFonts w:ascii="맑은 고딕" w:eastAsia="맑은 고딕" w:hAnsi="맑은 고딕" w:hint="eastAsia"/>
          <w:lang w:eastAsia="ko-KR"/>
        </w:rPr>
        <w:t>ath.js</w:t>
      </w:r>
      <w:r>
        <w:rPr>
          <w:rFonts w:ascii="맑은 고딕" w:eastAsia="맑은 고딕" w:hAnsi="맑은 고딕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사용</w:t>
      </w:r>
      <w:r>
        <w:rPr>
          <w:rFonts w:ascii="맑은 고딕" w:eastAsia="맑은 고딕" w:hAnsi="맑은 고딕"/>
          <w:lang w:eastAsia="ko-KR"/>
        </w:rPr>
        <w:t xml:space="preserve"> – </w:t>
      </w:r>
      <w:r>
        <w:rPr>
          <w:rFonts w:ascii="맑은 고딕" w:eastAsia="맑은 고딕" w:hAnsi="맑은 고딕" w:hint="eastAsia"/>
          <w:lang w:eastAsia="ko-KR"/>
        </w:rPr>
        <w:t>JS</w:t>
      </w:r>
    </w:p>
    <w:p w14:paraId="147082BF" w14:textId="3B5484B2" w:rsidR="00375674" w:rsidRDefault="00375674" w:rsidP="00375674">
      <w:pPr>
        <w:rPr>
          <w:rFonts w:ascii="맑은 고딕" w:eastAsia="맑은 고딕" w:hAnsi="맑은 고딕"/>
          <w:lang w:eastAsia="ko-KR"/>
        </w:rPr>
      </w:pPr>
    </w:p>
    <w:p w14:paraId="34737A0E" w14:textId="4D1E3950" w:rsidR="00375674" w:rsidRDefault="00375674" w:rsidP="00375674">
      <w:pPr>
        <w:rPr>
          <w:rFonts w:ascii="맑은 고딕" w:eastAsia="맑은 고딕" w:hAnsi="맑은 고딕"/>
          <w:lang w:eastAsia="ko-KR"/>
        </w:rPr>
      </w:pPr>
    </w:p>
    <w:p w14:paraId="470E0B03" w14:textId="40F34965" w:rsidR="00375674" w:rsidRDefault="00375674" w:rsidP="00375674">
      <w:pPr>
        <w:pStyle w:val="a3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lastRenderedPageBreak/>
        <w:t>본문</w:t>
      </w:r>
    </w:p>
    <w:p w14:paraId="5053735E" w14:textId="2C7DC886" w:rsidR="00375674" w:rsidRDefault="00375674" w:rsidP="00375674">
      <w:pPr>
        <w:rPr>
          <w:rFonts w:eastAsia="HY엽서L"/>
          <w:lang w:eastAsia="ko-KR"/>
        </w:rPr>
      </w:pPr>
    </w:p>
    <w:p w14:paraId="722D2A88" w14:textId="044C727B" w:rsidR="00375674" w:rsidRDefault="00375674" w:rsidP="00375674">
      <w:pPr>
        <w:pStyle w:val="1"/>
        <w:rPr>
          <w:rFonts w:ascii="맑은 고딕" w:eastAsia="맑은 고딕" w:hAnsi="맑은 고딕"/>
          <w:b w:val="0"/>
          <w:lang w:eastAsia="ko-KR"/>
        </w:rPr>
      </w:pPr>
      <w:r>
        <w:rPr>
          <w:rFonts w:ascii="맑은 고딕" w:eastAsia="맑은 고딕" w:hAnsi="맑은 고딕" w:hint="eastAsia"/>
          <w:b w:val="0"/>
          <w:lang w:eastAsia="ko-KR"/>
        </w:rPr>
        <w:t>사용자 인터페이스의 구성 요소 및 사용 방법</w:t>
      </w:r>
    </w:p>
    <w:p w14:paraId="70827B51" w14:textId="77777777" w:rsidR="00375674" w:rsidRPr="00375674" w:rsidRDefault="00375674" w:rsidP="00375674">
      <w:pPr>
        <w:rPr>
          <w:rFonts w:ascii="맑은 고딕" w:eastAsia="맑은 고딕" w:hAnsi="맑은 고딕" w:hint="eastAsia"/>
          <w:lang w:eastAsia="ko-KR"/>
        </w:rPr>
      </w:pPr>
    </w:p>
    <w:p w14:paraId="1B897DD1" w14:textId="677FFEBC" w:rsidR="00375674" w:rsidRPr="00375674" w:rsidRDefault="00D80151" w:rsidP="008F7182">
      <w:pPr>
        <w:jc w:val="center"/>
        <w:rPr>
          <w:rFonts w:ascii="맑은 고딕" w:eastAsia="맑은 고딕" w:hAnsi="맑은 고딕" w:hint="eastAsia"/>
          <w:lang w:eastAsia="ko-KR"/>
        </w:rPr>
      </w:pPr>
      <w:r>
        <w:rPr>
          <w:rFonts w:ascii="맑은 고딕" w:eastAsia="맑은 고딕" w:hAnsi="맑은 고딕" w:hint="eastAsia"/>
          <w:noProof/>
          <w:lang w:eastAsia="ko-KR"/>
        </w:rPr>
        <w:drawing>
          <wp:inline distT="0" distB="0" distL="0" distR="0" wp14:anchorId="4CD6DC2C" wp14:editId="68CBA4D9">
            <wp:extent cx="5722620" cy="36195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5674" w:rsidRPr="00375674" w:rsidSect="005136BC">
      <w:footerReference w:type="default" r:id="rId9"/>
      <w:pgSz w:w="11906" w:h="16838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E496F" w14:textId="77777777" w:rsidR="00702048" w:rsidRDefault="00702048">
      <w:pPr>
        <w:spacing w:after="0" w:line="240" w:lineRule="auto"/>
      </w:pPr>
      <w:r>
        <w:separator/>
      </w:r>
    </w:p>
  </w:endnote>
  <w:endnote w:type="continuationSeparator" w:id="0">
    <w:p w14:paraId="1C888D97" w14:textId="77777777" w:rsidR="00702048" w:rsidRDefault="00702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엽서L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88729A" w14:textId="77777777" w:rsidR="0013591F" w:rsidRDefault="000A0F9B">
        <w:pPr>
          <w:pStyle w:val="af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6BFE8" w14:textId="77777777" w:rsidR="00702048" w:rsidRDefault="00702048">
      <w:pPr>
        <w:spacing w:after="0" w:line="240" w:lineRule="auto"/>
      </w:pPr>
      <w:r>
        <w:separator/>
      </w:r>
    </w:p>
  </w:footnote>
  <w:footnote w:type="continuationSeparator" w:id="0">
    <w:p w14:paraId="04489A13" w14:textId="77777777" w:rsidR="00702048" w:rsidRDefault="00702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331510"/>
    <w:multiLevelType w:val="hybridMultilevel"/>
    <w:tmpl w:val="263E65EA"/>
    <w:lvl w:ilvl="0" w:tplc="8B441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2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095276"/>
    <w:multiLevelType w:val="hybridMultilevel"/>
    <w:tmpl w:val="A5285A5C"/>
    <w:lvl w:ilvl="0" w:tplc="E99802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6"/>
  </w:num>
  <w:num w:numId="14">
    <w:abstractNumId w:val="15"/>
  </w:num>
  <w:num w:numId="15">
    <w:abstractNumId w:val="17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0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48"/>
    <w:rsid w:val="0009439F"/>
    <w:rsid w:val="000A0F9B"/>
    <w:rsid w:val="00123E1E"/>
    <w:rsid w:val="0013591F"/>
    <w:rsid w:val="00216BF8"/>
    <w:rsid w:val="0024400D"/>
    <w:rsid w:val="0024640E"/>
    <w:rsid w:val="002C1B16"/>
    <w:rsid w:val="00375674"/>
    <w:rsid w:val="0039589B"/>
    <w:rsid w:val="00456D9D"/>
    <w:rsid w:val="0046503A"/>
    <w:rsid w:val="005136BC"/>
    <w:rsid w:val="00556631"/>
    <w:rsid w:val="005A66E6"/>
    <w:rsid w:val="00702048"/>
    <w:rsid w:val="00771F16"/>
    <w:rsid w:val="00774933"/>
    <w:rsid w:val="0078294C"/>
    <w:rsid w:val="008B6008"/>
    <w:rsid w:val="008F7182"/>
    <w:rsid w:val="00971DEC"/>
    <w:rsid w:val="009B1118"/>
    <w:rsid w:val="00B2476F"/>
    <w:rsid w:val="00B64B70"/>
    <w:rsid w:val="00B66857"/>
    <w:rsid w:val="00BA3B94"/>
    <w:rsid w:val="00C07BE9"/>
    <w:rsid w:val="00C7395A"/>
    <w:rsid w:val="00D80151"/>
    <w:rsid w:val="00ED3F23"/>
    <w:rsid w:val="00EE5E49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618F8B"/>
  <w15:chartTrackingRefBased/>
  <w15:docId w15:val="{6F42D639-5829-4959-9F51-1C93E8C9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008"/>
  </w:style>
  <w:style w:type="paragraph" w:styleId="1">
    <w:name w:val="heading 1"/>
    <w:basedOn w:val="a"/>
    <w:next w:val="a"/>
    <w:link w:val="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2">
    <w:name w:val="heading 2"/>
    <w:basedOn w:val="a"/>
    <w:next w:val="a"/>
    <w:link w:val="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4">
    <w:name w:val="heading 4"/>
    <w:basedOn w:val="a"/>
    <w:next w:val="a"/>
    <w:link w:val="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7">
    <w:name w:val="heading 7"/>
    <w:basedOn w:val="a"/>
    <w:next w:val="a"/>
    <w:link w:val="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8">
    <w:name w:val="heading 8"/>
    <w:basedOn w:val="a"/>
    <w:next w:val="a"/>
    <w:link w:val="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9">
    <w:name w:val="heading 9"/>
    <w:basedOn w:val="a"/>
    <w:next w:val="a"/>
    <w:link w:val="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7Char">
    <w:name w:val="제목 7 Char"/>
    <w:basedOn w:val="a0"/>
    <w:link w:val="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8Char">
    <w:name w:val="제목 8 Char"/>
    <w:basedOn w:val="a0"/>
    <w:link w:val="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a3">
    <w:name w:val="Title"/>
    <w:basedOn w:val="a"/>
    <w:next w:val="a"/>
    <w:link w:val="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Char">
    <w:name w:val="제목 Char"/>
    <w:basedOn w:val="a0"/>
    <w:link w:val="a3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a4">
    <w:name w:val="Subtitle"/>
    <w:basedOn w:val="a"/>
    <w:next w:val="a"/>
    <w:link w:val="Char0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Char0">
    <w:name w:val="부제 Char"/>
    <w:basedOn w:val="a0"/>
    <w:link w:val="a4"/>
    <w:uiPriority w:val="11"/>
    <w:semiHidden/>
    <w:rsid w:val="000A0F9B"/>
    <w:rPr>
      <w:color w:val="404040" w:themeColor="text1" w:themeTint="BF"/>
      <w:spacing w:val="15"/>
    </w:rPr>
  </w:style>
  <w:style w:type="character" w:styleId="a5">
    <w:name w:val="Intense Emphasis"/>
    <w:basedOn w:val="a0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a6">
    <w:name w:val="Intense Quote"/>
    <w:basedOn w:val="a"/>
    <w:next w:val="a"/>
    <w:link w:val="Char1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Char1">
    <w:name w:val="강한 인용 Char"/>
    <w:basedOn w:val="a0"/>
    <w:link w:val="a6"/>
    <w:uiPriority w:val="30"/>
    <w:semiHidden/>
    <w:rsid w:val="000A0F9B"/>
    <w:rPr>
      <w:i/>
      <w:iCs/>
      <w:color w:val="0D5672" w:themeColor="accent1" w:themeShade="80"/>
    </w:rPr>
  </w:style>
  <w:style w:type="character" w:styleId="a7">
    <w:name w:val="Intense Reference"/>
    <w:basedOn w:val="a0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a8">
    <w:name w:val="caption"/>
    <w:basedOn w:val="a"/>
    <w:next w:val="a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9">
    <w:name w:val="Balloon Text"/>
    <w:basedOn w:val="a"/>
    <w:link w:val="Char2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B6685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B6685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B66857"/>
    <w:rPr>
      <w:szCs w:val="16"/>
    </w:rPr>
  </w:style>
  <w:style w:type="character" w:styleId="aa">
    <w:name w:val="annotation reference"/>
    <w:basedOn w:val="a0"/>
    <w:uiPriority w:val="99"/>
    <w:semiHidden/>
    <w:unhideWhenUsed/>
    <w:rsid w:val="00B66857"/>
    <w:rPr>
      <w:sz w:val="22"/>
      <w:szCs w:val="16"/>
    </w:rPr>
  </w:style>
  <w:style w:type="paragraph" w:styleId="ab">
    <w:name w:val="annotation text"/>
    <w:basedOn w:val="a"/>
    <w:link w:val="Char3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b"/>
    <w:uiPriority w:val="99"/>
    <w:semiHidden/>
    <w:rsid w:val="00B66857"/>
    <w:rPr>
      <w:szCs w:val="20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B66857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B66857"/>
    <w:rPr>
      <w:b/>
      <w:bCs/>
      <w:szCs w:val="20"/>
    </w:rPr>
  </w:style>
  <w:style w:type="paragraph" w:styleId="ad">
    <w:name w:val="Document Map"/>
    <w:basedOn w:val="a"/>
    <w:link w:val="Char5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d"/>
    <w:uiPriority w:val="99"/>
    <w:semiHidden/>
    <w:rsid w:val="00B66857"/>
    <w:rPr>
      <w:rFonts w:ascii="Segoe UI" w:hAnsi="Segoe UI" w:cs="Segoe UI"/>
      <w:szCs w:val="16"/>
    </w:rPr>
  </w:style>
  <w:style w:type="paragraph" w:styleId="ae">
    <w:name w:val="endnote text"/>
    <w:basedOn w:val="a"/>
    <w:link w:val="Char6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e"/>
    <w:uiPriority w:val="99"/>
    <w:semiHidden/>
    <w:rsid w:val="00B66857"/>
    <w:rPr>
      <w:szCs w:val="20"/>
    </w:rPr>
  </w:style>
  <w:style w:type="paragraph" w:styleId="af">
    <w:name w:val="envelope return"/>
    <w:basedOn w:val="a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0">
    <w:name w:val="footnote text"/>
    <w:basedOn w:val="a"/>
    <w:link w:val="Char7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f0"/>
    <w:uiPriority w:val="99"/>
    <w:semiHidden/>
    <w:rsid w:val="00B66857"/>
    <w:rPr>
      <w:szCs w:val="20"/>
    </w:rPr>
  </w:style>
  <w:style w:type="character" w:styleId="HTML">
    <w:name w:val="HTML Code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B6685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af1">
    <w:name w:val="macro"/>
    <w:link w:val="Char8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1"/>
    <w:uiPriority w:val="99"/>
    <w:semiHidden/>
    <w:rsid w:val="00B66857"/>
    <w:rPr>
      <w:rFonts w:ascii="Consolas" w:hAnsi="Consolas"/>
      <w:szCs w:val="20"/>
    </w:rPr>
  </w:style>
  <w:style w:type="paragraph" w:styleId="af2">
    <w:name w:val="Plain Text"/>
    <w:basedOn w:val="a"/>
    <w:link w:val="Char9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2"/>
    <w:uiPriority w:val="99"/>
    <w:semiHidden/>
    <w:rsid w:val="00B66857"/>
    <w:rPr>
      <w:rFonts w:ascii="Consolas" w:hAnsi="Consolas"/>
      <w:szCs w:val="21"/>
    </w:rPr>
  </w:style>
  <w:style w:type="paragraph" w:styleId="af3">
    <w:name w:val="Block Text"/>
    <w:basedOn w:val="a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af4">
    <w:name w:val="FollowedHyperlink"/>
    <w:basedOn w:val="a0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af5">
    <w:name w:val="Hyperlink"/>
    <w:basedOn w:val="a0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af6">
    <w:name w:val="Placeholder Text"/>
    <w:basedOn w:val="a0"/>
    <w:uiPriority w:val="99"/>
    <w:semiHidden/>
    <w:rsid w:val="00B66857"/>
    <w:rPr>
      <w:color w:val="595959" w:themeColor="text1" w:themeTint="A6"/>
    </w:rPr>
  </w:style>
  <w:style w:type="paragraph" w:styleId="af7">
    <w:name w:val="header"/>
    <w:basedOn w:val="a"/>
    <w:link w:val="Chara"/>
    <w:uiPriority w:val="99"/>
    <w:unhideWhenUsed/>
    <w:rsid w:val="008B6008"/>
    <w:pPr>
      <w:spacing w:after="0" w:line="240" w:lineRule="auto"/>
    </w:pPr>
  </w:style>
  <w:style w:type="character" w:customStyle="1" w:styleId="Chara">
    <w:name w:val="머리글 Char"/>
    <w:basedOn w:val="a0"/>
    <w:link w:val="af7"/>
    <w:uiPriority w:val="99"/>
    <w:rsid w:val="008B6008"/>
  </w:style>
  <w:style w:type="paragraph" w:styleId="af8">
    <w:name w:val="footer"/>
    <w:basedOn w:val="a"/>
    <w:link w:val="Charb"/>
    <w:uiPriority w:val="99"/>
    <w:unhideWhenUsed/>
    <w:rsid w:val="008B6008"/>
    <w:pPr>
      <w:spacing w:after="0" w:line="240" w:lineRule="auto"/>
    </w:pPr>
  </w:style>
  <w:style w:type="character" w:customStyle="1" w:styleId="Charb">
    <w:name w:val="바닥글 Char"/>
    <w:basedOn w:val="a0"/>
    <w:link w:val="af8"/>
    <w:uiPriority w:val="99"/>
    <w:rsid w:val="008B6008"/>
  </w:style>
  <w:style w:type="paragraph" w:styleId="af9">
    <w:name w:val="List Paragraph"/>
    <w:basedOn w:val="a"/>
    <w:uiPriority w:val="34"/>
    <w:unhideWhenUsed/>
    <w:qFormat/>
    <w:rsid w:val="000943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1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44608;&#54788;&#44396;\AppData\Roaming\Microsoft\Templates\&#49324;&#50577;%20&#46356;&#51088;&#51064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2D63C-6659-4F48-B0AB-FA9D30FA1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사양 디자인(비어 있음).dotx</Template>
  <TotalTime>162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김현구</dc:creator>
  <cp:keywords/>
  <dc:description/>
  <cp:lastModifiedBy>김 현구</cp:lastModifiedBy>
  <cp:revision>5</cp:revision>
  <dcterms:created xsi:type="dcterms:W3CDTF">2019-04-08T12:36:00Z</dcterms:created>
  <dcterms:modified xsi:type="dcterms:W3CDTF">2019-04-08T17:13:00Z</dcterms:modified>
</cp:coreProperties>
</file>